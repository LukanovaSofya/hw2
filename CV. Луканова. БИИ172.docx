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49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Макетная таблица для стандартного резюме"/>
      </w:tblPr>
      <w:tblGrid>
        <w:gridCol w:w="2383"/>
        <w:gridCol w:w="7269"/>
      </w:tblGrid>
      <w:tr w:rsidR="000161A1" w:rsidTr="007E43C0">
        <w:trPr>
          <w:trHeight w:val="3939"/>
        </w:trPr>
        <w:tc>
          <w:tcPr>
            <w:tcW w:w="2383" w:type="dxa"/>
          </w:tcPr>
          <w:p w:rsidR="00085000" w:rsidRDefault="00F22693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114300</wp:posOffset>
                  </wp:positionV>
                  <wp:extent cx="1282700" cy="1924050"/>
                  <wp:effectExtent l="114300" t="114300" r="107950" b="152400"/>
                  <wp:wrapTight wrapText="bothSides">
                    <wp:wrapPolygon edited="0">
                      <wp:start x="-1925" y="-1283"/>
                      <wp:lineTo x="-1925" y="23097"/>
                      <wp:lineTo x="23097" y="23097"/>
                      <wp:lineTo x="23097" y="-1283"/>
                      <wp:lineTo x="-1925" y="-1283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VUVBy6OvM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924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</w:tcPr>
          <w:p w:rsidR="00085000" w:rsidRDefault="00476ED8" w:rsidP="000161A1">
            <w:pPr>
              <w:pStyle w:val="a6"/>
            </w:pPr>
            <w:sdt>
              <w:sdtPr>
                <w:alias w:val="Ваше имя"/>
                <w:tag w:val=""/>
                <w:id w:val="-936988443"/>
                <w:placeholder>
                  <w:docPart w:val="CD5F61350913462F95CEDBC24EDF28C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22693">
                  <w:t>Луканова софья дмитриевна</w:t>
                </w:r>
              </w:sdtContent>
            </w:sdt>
          </w:p>
          <w:p w:rsidR="00BC3532" w:rsidRDefault="00BC3532" w:rsidP="00F22693">
            <w:pPr>
              <w:rPr>
                <w:sz w:val="20"/>
              </w:rPr>
            </w:pPr>
          </w:p>
          <w:p w:rsidR="00F70C28" w:rsidRDefault="0073465E" w:rsidP="00F22693">
            <w:pPr>
              <w:rPr>
                <w:sz w:val="22"/>
                <w:szCs w:val="21"/>
              </w:rPr>
            </w:pPr>
            <w:r w:rsidRPr="00F70C28">
              <w:rPr>
                <w:sz w:val="22"/>
                <w:szCs w:val="21"/>
              </w:rPr>
              <w:t>Дата рождения: 26 сентября 1998 года</w:t>
            </w:r>
          </w:p>
          <w:p w:rsidR="00085000" w:rsidRPr="00F70C28" w:rsidRDefault="00F22693" w:rsidP="00F22693">
            <w:pPr>
              <w:rPr>
                <w:sz w:val="22"/>
                <w:szCs w:val="21"/>
              </w:rPr>
            </w:pPr>
            <w:r w:rsidRPr="00F70C28">
              <w:rPr>
                <w:sz w:val="22"/>
                <w:szCs w:val="21"/>
                <w:lang w:val="en-US"/>
              </w:rPr>
              <w:t>sdlukanova</w:t>
            </w:r>
            <w:r w:rsidRPr="00F70C28">
              <w:rPr>
                <w:sz w:val="22"/>
                <w:szCs w:val="21"/>
              </w:rPr>
              <w:t>@</w:t>
            </w:r>
            <w:r w:rsidRPr="00F70C28">
              <w:rPr>
                <w:sz w:val="22"/>
                <w:szCs w:val="21"/>
                <w:lang w:val="en-US"/>
              </w:rPr>
              <w:t>edu</w:t>
            </w:r>
            <w:r w:rsidRPr="00F70C28">
              <w:rPr>
                <w:sz w:val="22"/>
                <w:szCs w:val="21"/>
              </w:rPr>
              <w:t>.</w:t>
            </w:r>
            <w:r w:rsidRPr="00F70C28">
              <w:rPr>
                <w:sz w:val="22"/>
                <w:szCs w:val="21"/>
                <w:lang w:val="en-US"/>
              </w:rPr>
              <w:t>hse</w:t>
            </w:r>
            <w:r w:rsidRPr="00F70C28">
              <w:rPr>
                <w:sz w:val="22"/>
                <w:szCs w:val="21"/>
              </w:rPr>
              <w:t>.</w:t>
            </w:r>
            <w:r w:rsidRPr="00F70C28">
              <w:rPr>
                <w:sz w:val="22"/>
                <w:szCs w:val="21"/>
                <w:lang w:val="en-US"/>
              </w:rPr>
              <w:t>ru</w:t>
            </w:r>
            <w:r w:rsidR="00F53A57" w:rsidRPr="00F70C28">
              <w:rPr>
                <w:rStyle w:val="a7"/>
                <w:sz w:val="22"/>
                <w:szCs w:val="21"/>
                <w:lang w:bidi="ru-RU"/>
              </w:rPr>
              <w:t>  |  </w:t>
            </w:r>
            <w:r w:rsidRPr="00F70C28">
              <w:rPr>
                <w:sz w:val="22"/>
                <w:szCs w:val="21"/>
              </w:rPr>
              <w:t>8</w:t>
            </w:r>
            <w:r w:rsidR="00A66B39" w:rsidRPr="00F70C28">
              <w:rPr>
                <w:sz w:val="22"/>
                <w:szCs w:val="21"/>
              </w:rPr>
              <w:t xml:space="preserve"> </w:t>
            </w:r>
            <w:r w:rsidRPr="00F70C28">
              <w:rPr>
                <w:sz w:val="22"/>
                <w:szCs w:val="21"/>
              </w:rPr>
              <w:t>(926)</w:t>
            </w:r>
            <w:r w:rsidR="00A66B39" w:rsidRPr="00F70C28">
              <w:rPr>
                <w:sz w:val="22"/>
                <w:szCs w:val="21"/>
              </w:rPr>
              <w:t xml:space="preserve"> </w:t>
            </w:r>
            <w:r w:rsidRPr="00F70C28">
              <w:rPr>
                <w:sz w:val="22"/>
                <w:szCs w:val="21"/>
              </w:rPr>
              <w:t>642-95-59</w:t>
            </w:r>
          </w:p>
          <w:p w:rsidR="00F22693" w:rsidRDefault="00F22693" w:rsidP="00F22693">
            <w:bookmarkStart w:id="0" w:name="_GoBack"/>
            <w:bookmarkEnd w:id="0"/>
          </w:p>
        </w:tc>
      </w:tr>
      <w:tr w:rsidR="000161A1" w:rsidTr="007E43C0">
        <w:trPr>
          <w:trHeight w:val="1547"/>
        </w:trPr>
        <w:tc>
          <w:tcPr>
            <w:tcW w:w="2383" w:type="dxa"/>
          </w:tcPr>
          <w:p w:rsidR="00085000" w:rsidRPr="002E21BD" w:rsidRDefault="00F22693">
            <w:pPr>
              <w:pStyle w:val="1"/>
              <w:outlineLvl w:val="0"/>
              <w:rPr>
                <w:sz w:val="21"/>
                <w:szCs w:val="21"/>
              </w:rPr>
            </w:pPr>
            <w:r w:rsidRPr="002E21BD">
              <w:rPr>
                <w:sz w:val="21"/>
                <w:szCs w:val="21"/>
                <w:lang w:bidi="ru-RU"/>
              </w:rPr>
              <w:t>среднее</w:t>
            </w:r>
            <w:r w:rsidRPr="002E21BD">
              <w:rPr>
                <w:sz w:val="21"/>
                <w:szCs w:val="21"/>
                <w:lang w:val="en-US" w:bidi="ru-RU"/>
              </w:rPr>
              <w:t xml:space="preserve"> </w:t>
            </w:r>
            <w:r w:rsidR="00F53A57" w:rsidRPr="002E21BD">
              <w:rPr>
                <w:sz w:val="21"/>
                <w:szCs w:val="21"/>
                <w:lang w:bidi="ru-RU"/>
              </w:rPr>
              <w:t>Образование</w:t>
            </w:r>
          </w:p>
        </w:tc>
        <w:tc>
          <w:tcPr>
            <w:tcW w:w="7270" w:type="dxa"/>
          </w:tcPr>
          <w:p w:rsidR="00F22693" w:rsidRPr="002E21BD" w:rsidRDefault="00F22693" w:rsidP="00F22693">
            <w:pPr>
              <w:pStyle w:val="3"/>
              <w:outlineLvl w:val="2"/>
              <w:rPr>
                <w:sz w:val="21"/>
                <w:szCs w:val="21"/>
                <w:lang w:bidi="ru-RU"/>
              </w:rPr>
            </w:pPr>
            <w:r w:rsidRPr="002E21BD">
              <w:rPr>
                <w:sz w:val="21"/>
                <w:szCs w:val="21"/>
              </w:rPr>
              <w:t>Государственное бюджетное общеобразовательное учреждение города Москвы "Школа № 1222 имени Маршала Советского Союза И.Х. Баграмяна"</w:t>
            </w:r>
            <w:r w:rsidRPr="002E21BD">
              <w:rPr>
                <w:sz w:val="21"/>
                <w:szCs w:val="21"/>
                <w:lang w:bidi="ru-RU"/>
              </w:rPr>
              <w:t xml:space="preserve"> </w:t>
            </w:r>
          </w:p>
          <w:p w:rsidR="00F22693" w:rsidRPr="00ED6FF4" w:rsidRDefault="00F22693" w:rsidP="00F22693">
            <w:pPr>
              <w:rPr>
                <w:sz w:val="22"/>
                <w:lang w:bidi="ru-RU"/>
              </w:rPr>
            </w:pPr>
            <w:r w:rsidRPr="00ED6FF4">
              <w:rPr>
                <w:sz w:val="22"/>
                <w:lang w:bidi="ru-RU"/>
              </w:rPr>
              <w:t>Период обучения: 2005-2016</w:t>
            </w:r>
          </w:p>
          <w:p w:rsidR="00085000" w:rsidRDefault="00F22693" w:rsidP="00F22693">
            <w:pPr>
              <w:rPr>
                <w:sz w:val="22"/>
              </w:rPr>
            </w:pPr>
            <w:r w:rsidRPr="00ED6FF4">
              <w:rPr>
                <w:sz w:val="22"/>
              </w:rPr>
              <w:t xml:space="preserve">Средний балл: 4,6 </w:t>
            </w:r>
          </w:p>
          <w:p w:rsidR="00084ADA" w:rsidRPr="00ED6FF4" w:rsidRDefault="00084ADA" w:rsidP="00F22693">
            <w:pPr>
              <w:rPr>
                <w:sz w:val="22"/>
                <w:lang w:bidi="ru-RU"/>
              </w:rPr>
            </w:pPr>
          </w:p>
        </w:tc>
      </w:tr>
      <w:tr w:rsidR="000161A1" w:rsidTr="007E43C0">
        <w:trPr>
          <w:trHeight w:val="1668"/>
        </w:trPr>
        <w:tc>
          <w:tcPr>
            <w:tcW w:w="2383" w:type="dxa"/>
          </w:tcPr>
          <w:p w:rsidR="00A66B39" w:rsidRPr="002E21BD" w:rsidRDefault="00F22693">
            <w:pPr>
              <w:pStyle w:val="1"/>
              <w:outlineLvl w:val="0"/>
              <w:rPr>
                <w:sz w:val="21"/>
                <w:szCs w:val="21"/>
              </w:rPr>
            </w:pPr>
            <w:r w:rsidRPr="002E21BD">
              <w:rPr>
                <w:sz w:val="21"/>
                <w:szCs w:val="21"/>
                <w:lang w:bidi="ru-RU"/>
              </w:rPr>
              <w:t>высшее образование, бакалавриат</w:t>
            </w:r>
          </w:p>
          <w:p w:rsidR="00085000" w:rsidRPr="00ED6FF4" w:rsidRDefault="00085000" w:rsidP="0073465E">
            <w:pPr>
              <w:pStyle w:val="1"/>
              <w:jc w:val="left"/>
              <w:outlineLvl w:val="0"/>
              <w:rPr>
                <w:sz w:val="22"/>
              </w:rPr>
            </w:pPr>
          </w:p>
        </w:tc>
        <w:tc>
          <w:tcPr>
            <w:tcW w:w="7270" w:type="dxa"/>
          </w:tcPr>
          <w:p w:rsidR="002E21BD" w:rsidRPr="007E43C0" w:rsidRDefault="00A66B39" w:rsidP="00F22693">
            <w:pPr>
              <w:pStyle w:val="3"/>
              <w:outlineLvl w:val="2"/>
              <w:rPr>
                <w:sz w:val="21"/>
                <w:szCs w:val="21"/>
              </w:rPr>
            </w:pPr>
            <w:r w:rsidRPr="007E43C0">
              <w:rPr>
                <w:sz w:val="21"/>
                <w:szCs w:val="21"/>
              </w:rPr>
              <w:t>Национальный исследовательский уни</w:t>
            </w:r>
            <w:r w:rsidR="002E21BD" w:rsidRPr="007E43C0">
              <w:rPr>
                <w:sz w:val="21"/>
                <w:szCs w:val="21"/>
              </w:rPr>
              <w:t>верситет Высшая школа экономики</w:t>
            </w:r>
          </w:p>
          <w:p w:rsidR="00A66B39" w:rsidRDefault="00A66B39" w:rsidP="00A66B39">
            <w:pPr>
              <w:rPr>
                <w:sz w:val="22"/>
              </w:rPr>
            </w:pPr>
            <w:r w:rsidRPr="00ED6FF4">
              <w:rPr>
                <w:sz w:val="22"/>
              </w:rPr>
              <w:t>Период обучения: 2017-2021</w:t>
            </w:r>
          </w:p>
          <w:p w:rsidR="002E21BD" w:rsidRPr="002E21BD" w:rsidRDefault="002E21BD" w:rsidP="002E21BD">
            <w:pPr>
              <w:rPr>
                <w:sz w:val="22"/>
              </w:rPr>
            </w:pPr>
            <w:r w:rsidRPr="002E21BD">
              <w:rPr>
                <w:sz w:val="22"/>
              </w:rPr>
              <w:t>Факультет: гуманитарных наук</w:t>
            </w:r>
          </w:p>
          <w:p w:rsidR="002E21BD" w:rsidRDefault="002E21BD" w:rsidP="002E21BD">
            <w:pPr>
              <w:rPr>
                <w:sz w:val="22"/>
              </w:rPr>
            </w:pPr>
            <w:r w:rsidRPr="002E21BD">
              <w:rPr>
                <w:sz w:val="22"/>
              </w:rPr>
              <w:t>Направление: 50.03.03 История искусств</w:t>
            </w:r>
          </w:p>
          <w:p w:rsidR="00084ADA" w:rsidRPr="00ED6FF4" w:rsidRDefault="00084ADA" w:rsidP="002E21BD">
            <w:pPr>
              <w:rPr>
                <w:sz w:val="22"/>
              </w:rPr>
            </w:pPr>
          </w:p>
        </w:tc>
      </w:tr>
      <w:tr w:rsidR="000161A1" w:rsidTr="007E43C0">
        <w:trPr>
          <w:trHeight w:val="1166"/>
        </w:trPr>
        <w:tc>
          <w:tcPr>
            <w:tcW w:w="2383" w:type="dxa"/>
          </w:tcPr>
          <w:p w:rsidR="0073465E" w:rsidRPr="002E21BD" w:rsidRDefault="0073465E">
            <w:pPr>
              <w:pStyle w:val="1"/>
              <w:outlineLvl w:val="0"/>
              <w:rPr>
                <w:sz w:val="21"/>
                <w:szCs w:val="21"/>
                <w:lang w:bidi="ru-RU"/>
              </w:rPr>
            </w:pPr>
            <w:r w:rsidRPr="002E21BD">
              <w:rPr>
                <w:sz w:val="21"/>
                <w:szCs w:val="21"/>
                <w:lang w:bidi="ru-RU"/>
              </w:rPr>
              <w:t>Музыкальное образование</w:t>
            </w:r>
          </w:p>
        </w:tc>
        <w:tc>
          <w:tcPr>
            <w:tcW w:w="7270" w:type="dxa"/>
          </w:tcPr>
          <w:p w:rsidR="0073465E" w:rsidRPr="007E43C0" w:rsidRDefault="0073465E" w:rsidP="0073465E">
            <w:pPr>
              <w:keepNext/>
              <w:keepLines/>
              <w:spacing w:after="80"/>
              <w:outlineLvl w:val="2"/>
              <w:rPr>
                <w:caps/>
                <w:color w:val="7F7F7F" w:themeColor="text1" w:themeTint="80"/>
                <w:sz w:val="21"/>
                <w:szCs w:val="21"/>
              </w:rPr>
            </w:pPr>
            <w:r w:rsidRPr="007E43C0">
              <w:rPr>
                <w:caps/>
                <w:color w:val="7F7F7F" w:themeColor="text1" w:themeTint="80"/>
                <w:sz w:val="21"/>
                <w:szCs w:val="21"/>
              </w:rPr>
              <w:t xml:space="preserve">Детская музыкальная школа имени г.г. Нейгауза </w:t>
            </w:r>
          </w:p>
          <w:p w:rsidR="00084ADA" w:rsidRDefault="0073465E" w:rsidP="00084ADA">
            <w:pPr>
              <w:rPr>
                <w:sz w:val="22"/>
              </w:rPr>
            </w:pPr>
            <w:r w:rsidRPr="0073465E">
              <w:rPr>
                <w:sz w:val="22"/>
              </w:rPr>
              <w:t>Период обучения: 2006-2012</w:t>
            </w:r>
            <w:r w:rsidR="000161A1">
              <w:rPr>
                <w:sz w:val="22"/>
              </w:rPr>
              <w:br/>
            </w:r>
            <w:r w:rsidRPr="0073465E">
              <w:rPr>
                <w:sz w:val="22"/>
              </w:rPr>
              <w:t xml:space="preserve">Специальность: скрипка </w:t>
            </w:r>
            <w:r w:rsidR="000161A1">
              <w:rPr>
                <w:sz w:val="22"/>
              </w:rPr>
              <w:br/>
            </w:r>
            <w:r w:rsidRPr="0073465E">
              <w:rPr>
                <w:sz w:val="22"/>
              </w:rPr>
              <w:t>Красный диплом</w:t>
            </w:r>
          </w:p>
          <w:p w:rsidR="00084ADA" w:rsidRPr="00ED6FF4" w:rsidRDefault="00084ADA" w:rsidP="00084ADA">
            <w:pPr>
              <w:rPr>
                <w:sz w:val="22"/>
              </w:rPr>
            </w:pPr>
          </w:p>
        </w:tc>
      </w:tr>
      <w:tr w:rsidR="000161A1" w:rsidTr="007E43C0">
        <w:trPr>
          <w:trHeight w:val="1587"/>
        </w:trPr>
        <w:tc>
          <w:tcPr>
            <w:tcW w:w="2383" w:type="dxa"/>
          </w:tcPr>
          <w:p w:rsidR="00A66B39" w:rsidRPr="002E21BD" w:rsidRDefault="00A66B39">
            <w:pPr>
              <w:pStyle w:val="1"/>
              <w:outlineLvl w:val="0"/>
              <w:rPr>
                <w:sz w:val="21"/>
                <w:szCs w:val="21"/>
              </w:rPr>
            </w:pPr>
            <w:r w:rsidRPr="002E21BD">
              <w:rPr>
                <w:sz w:val="21"/>
                <w:szCs w:val="21"/>
                <w:lang w:bidi="ru-RU"/>
              </w:rPr>
              <w:t>Знание языков</w:t>
            </w:r>
          </w:p>
          <w:p w:rsidR="00085000" w:rsidRPr="00ED6FF4" w:rsidRDefault="00085000" w:rsidP="0073465E">
            <w:pPr>
              <w:pStyle w:val="1"/>
              <w:jc w:val="left"/>
              <w:outlineLvl w:val="0"/>
              <w:rPr>
                <w:sz w:val="22"/>
              </w:rPr>
            </w:pPr>
          </w:p>
        </w:tc>
        <w:tc>
          <w:tcPr>
            <w:tcW w:w="7270" w:type="dxa"/>
          </w:tcPr>
          <w:tbl>
            <w:tblPr>
              <w:tblStyle w:val="21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1455"/>
              <w:gridCol w:w="1995"/>
            </w:tblGrid>
            <w:tr w:rsidR="00A66B39" w:rsidRPr="00ED6FF4" w:rsidTr="007E43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5" w:type="dxa"/>
                </w:tcPr>
                <w:p w:rsidR="00A66B39" w:rsidRPr="00ED6FF4" w:rsidRDefault="00A66B39" w:rsidP="00A66B39">
                  <w:pPr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русский</w:t>
                  </w:r>
                </w:p>
              </w:tc>
              <w:tc>
                <w:tcPr>
                  <w:tcW w:w="1995" w:type="dxa"/>
                </w:tcPr>
                <w:p w:rsidR="00A66B39" w:rsidRPr="00ED6FF4" w:rsidRDefault="00A66B39" w:rsidP="00A66B3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родной</w:t>
                  </w:r>
                </w:p>
              </w:tc>
            </w:tr>
            <w:tr w:rsidR="000161A1" w:rsidRPr="00ED6FF4" w:rsidTr="007E43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5" w:type="dxa"/>
                </w:tcPr>
                <w:p w:rsidR="00A66B39" w:rsidRPr="00ED6FF4" w:rsidRDefault="00A66B39" w:rsidP="00A66B39">
                  <w:pPr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немецкий</w:t>
                  </w:r>
                </w:p>
              </w:tc>
              <w:tc>
                <w:tcPr>
                  <w:tcW w:w="1995" w:type="dxa"/>
                </w:tcPr>
                <w:p w:rsidR="00A66B39" w:rsidRPr="000161A1" w:rsidRDefault="00A66B39" w:rsidP="00A66B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ED6FF4">
                    <w:rPr>
                      <w:sz w:val="22"/>
                      <w:lang w:val="en-US"/>
                    </w:rPr>
                    <w:t>B</w:t>
                  </w:r>
                  <w:r w:rsidRPr="000161A1">
                    <w:rPr>
                      <w:sz w:val="22"/>
                    </w:rPr>
                    <w:t>2</w:t>
                  </w:r>
                </w:p>
              </w:tc>
            </w:tr>
            <w:tr w:rsidR="00A66B39" w:rsidRPr="00ED6FF4" w:rsidTr="007E43C0">
              <w:trPr>
                <w:trHeight w:val="3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5" w:type="dxa"/>
                </w:tcPr>
                <w:p w:rsidR="00A66B39" w:rsidRPr="00ED6FF4" w:rsidRDefault="00A66B39" w:rsidP="00A66B39">
                  <w:pPr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английский</w:t>
                  </w:r>
                </w:p>
              </w:tc>
              <w:tc>
                <w:tcPr>
                  <w:tcW w:w="1995" w:type="dxa"/>
                </w:tcPr>
                <w:p w:rsidR="00A66B39" w:rsidRPr="00ED6FF4" w:rsidRDefault="00A66B39" w:rsidP="00A66B3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ED6FF4">
                    <w:rPr>
                      <w:sz w:val="22"/>
                    </w:rPr>
                    <w:t>Intermediate (B1)</w:t>
                  </w:r>
                </w:p>
              </w:tc>
            </w:tr>
            <w:tr w:rsidR="00A66B39" w:rsidRPr="00ED6FF4" w:rsidTr="007E43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5" w:type="dxa"/>
                </w:tcPr>
                <w:p w:rsidR="00A66B39" w:rsidRPr="00ED6FF4" w:rsidRDefault="00A66B39" w:rsidP="00A66B39">
                  <w:pPr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китайский</w:t>
                  </w:r>
                </w:p>
              </w:tc>
              <w:tc>
                <w:tcPr>
                  <w:tcW w:w="1995" w:type="dxa"/>
                </w:tcPr>
                <w:p w:rsidR="00A66B39" w:rsidRPr="000161A1" w:rsidRDefault="00A66B39" w:rsidP="00A66B3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ED6FF4">
                    <w:rPr>
                      <w:sz w:val="22"/>
                      <w:lang w:val="en-US"/>
                    </w:rPr>
                    <w:t>HSK</w:t>
                  </w:r>
                  <w:r w:rsidRPr="000161A1">
                    <w:rPr>
                      <w:sz w:val="22"/>
                    </w:rPr>
                    <w:t xml:space="preserve"> 1</w:t>
                  </w:r>
                </w:p>
              </w:tc>
            </w:tr>
          </w:tbl>
          <w:p w:rsidR="00A66B39" w:rsidRPr="00ED6FF4" w:rsidRDefault="00A66B39" w:rsidP="00A66B39">
            <w:pPr>
              <w:spacing w:after="180"/>
              <w:rPr>
                <w:sz w:val="22"/>
              </w:rPr>
            </w:pPr>
          </w:p>
        </w:tc>
      </w:tr>
      <w:tr w:rsidR="000161A1" w:rsidTr="007E43C0">
        <w:trPr>
          <w:trHeight w:val="2362"/>
        </w:trPr>
        <w:tc>
          <w:tcPr>
            <w:tcW w:w="2383" w:type="dxa"/>
          </w:tcPr>
          <w:p w:rsidR="0073465E" w:rsidRPr="002E21BD" w:rsidRDefault="0073465E">
            <w:pPr>
              <w:pStyle w:val="1"/>
              <w:outlineLvl w:val="0"/>
              <w:rPr>
                <w:sz w:val="21"/>
                <w:szCs w:val="21"/>
                <w:lang w:bidi="ru-RU"/>
              </w:rPr>
            </w:pPr>
            <w:r w:rsidRPr="002E21BD">
              <w:rPr>
                <w:sz w:val="21"/>
                <w:szCs w:val="21"/>
                <w:lang w:bidi="ru-RU"/>
              </w:rPr>
              <w:t>Дополнительные достижения</w:t>
            </w:r>
          </w:p>
        </w:tc>
        <w:tc>
          <w:tcPr>
            <w:tcW w:w="7270" w:type="dxa"/>
          </w:tcPr>
          <w:tbl>
            <w:tblPr>
              <w:tblStyle w:val="21"/>
              <w:tblW w:w="6585" w:type="dxa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5870"/>
            </w:tblGrid>
            <w:tr w:rsidR="000161A1" w:rsidRPr="00F70C28" w:rsidTr="007E43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5" w:type="dxa"/>
                  <w:vAlign w:val="center"/>
                </w:tcPr>
                <w:p w:rsidR="0073465E" w:rsidRPr="00ED6FF4" w:rsidRDefault="0073465E" w:rsidP="007E43C0">
                  <w:pPr>
                    <w:jc w:val="right"/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2013</w:t>
                  </w:r>
                </w:p>
              </w:tc>
              <w:tc>
                <w:tcPr>
                  <w:tcW w:w="5870" w:type="dxa"/>
                  <w:vAlign w:val="center"/>
                </w:tcPr>
                <w:p w:rsidR="0073465E" w:rsidRPr="00ED6FF4" w:rsidRDefault="0073465E" w:rsidP="007E43C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2"/>
                      <w:lang w:val="de-DE"/>
                    </w:rPr>
                  </w:pPr>
                  <w:r w:rsidRPr="00ED6FF4">
                    <w:rPr>
                      <w:b w:val="0"/>
                      <w:sz w:val="22"/>
                      <w:lang w:val="de-DE"/>
                    </w:rPr>
                    <w:t>Goethe-Zertifikat A2: Fit in Deutsch</w:t>
                  </w:r>
                </w:p>
              </w:tc>
            </w:tr>
            <w:tr w:rsidR="000161A1" w:rsidRPr="00F70C28" w:rsidTr="007E43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5" w:type="dxa"/>
                  <w:vAlign w:val="center"/>
                </w:tcPr>
                <w:p w:rsidR="0073465E" w:rsidRPr="00ED6FF4" w:rsidRDefault="0073465E" w:rsidP="007E43C0">
                  <w:pPr>
                    <w:jc w:val="right"/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2016</w:t>
                  </w:r>
                </w:p>
              </w:tc>
              <w:tc>
                <w:tcPr>
                  <w:tcW w:w="5870" w:type="dxa"/>
                  <w:vAlign w:val="center"/>
                </w:tcPr>
                <w:p w:rsidR="0073465E" w:rsidRPr="00ED6FF4" w:rsidRDefault="0073465E" w:rsidP="007E43C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de-DE"/>
                    </w:rPr>
                  </w:pPr>
                  <w:r w:rsidRPr="00ED6FF4">
                    <w:rPr>
                      <w:sz w:val="22"/>
                      <w:lang w:val="de-DE"/>
                    </w:rPr>
                    <w:t>Deutsches Sprachdiplom der Kulturministerkonferenz – Zweite Stufe</w:t>
                  </w:r>
                </w:p>
              </w:tc>
            </w:tr>
            <w:tr w:rsidR="000161A1" w:rsidRPr="00ED6FF4" w:rsidTr="007E43C0">
              <w:trPr>
                <w:trHeight w:val="10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5" w:type="dxa"/>
                  <w:vAlign w:val="center"/>
                </w:tcPr>
                <w:p w:rsidR="0073465E" w:rsidRPr="00ED6FF4" w:rsidRDefault="0073465E" w:rsidP="007E43C0">
                  <w:pPr>
                    <w:jc w:val="right"/>
                    <w:rPr>
                      <w:b w:val="0"/>
                      <w:sz w:val="22"/>
                    </w:rPr>
                  </w:pPr>
                  <w:r w:rsidRPr="00ED6FF4">
                    <w:rPr>
                      <w:b w:val="0"/>
                      <w:sz w:val="22"/>
                    </w:rPr>
                    <w:t>2016</w:t>
                  </w:r>
                </w:p>
              </w:tc>
              <w:tc>
                <w:tcPr>
                  <w:tcW w:w="5870" w:type="dxa"/>
                  <w:vAlign w:val="center"/>
                </w:tcPr>
                <w:p w:rsidR="0073465E" w:rsidRPr="00ED6FF4" w:rsidRDefault="0073465E" w:rsidP="007E43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ED6FF4">
                    <w:rPr>
                      <w:sz w:val="22"/>
                    </w:rPr>
                    <w:t xml:space="preserve">Победа в московской метапредметной олимпиаде </w:t>
                  </w:r>
                  <w:r w:rsidR="000F22BF">
                    <w:rPr>
                      <w:sz w:val="22"/>
                    </w:rPr>
                    <w:br/>
                  </w:r>
                  <w:r w:rsidRPr="00ED6FF4">
                    <w:rPr>
                      <w:sz w:val="22"/>
                    </w:rPr>
                    <w:t xml:space="preserve">«Не прервётся связь поколений», печать работы </w:t>
                  </w:r>
                  <w:r w:rsidR="000F22BF">
                    <w:rPr>
                      <w:sz w:val="22"/>
                    </w:rPr>
                    <w:br/>
                  </w:r>
                  <w:r w:rsidRPr="00ED6FF4">
                    <w:rPr>
                      <w:sz w:val="22"/>
                    </w:rPr>
                    <w:t>в «Учительской газете» (УГ-Москва № 22-2015)</w:t>
                  </w:r>
                </w:p>
              </w:tc>
            </w:tr>
          </w:tbl>
          <w:p w:rsidR="0073465E" w:rsidRPr="00ED6FF4" w:rsidRDefault="0073465E" w:rsidP="00A66B39">
            <w:pPr>
              <w:rPr>
                <w:b/>
                <w:sz w:val="22"/>
              </w:rPr>
            </w:pPr>
          </w:p>
        </w:tc>
      </w:tr>
      <w:tr w:rsidR="000161A1" w:rsidTr="007E43C0">
        <w:trPr>
          <w:trHeight w:val="420"/>
        </w:trPr>
        <w:tc>
          <w:tcPr>
            <w:tcW w:w="2383" w:type="dxa"/>
          </w:tcPr>
          <w:p w:rsidR="00085000" w:rsidRPr="002E21BD" w:rsidRDefault="002E21BD" w:rsidP="0073465E">
            <w:pPr>
              <w:pStyle w:val="1"/>
              <w:outlineLvl w:val="0"/>
              <w:rPr>
                <w:sz w:val="21"/>
                <w:szCs w:val="21"/>
              </w:rPr>
            </w:pPr>
            <w:r w:rsidRPr="002E21BD">
              <w:rPr>
                <w:sz w:val="21"/>
                <w:szCs w:val="21"/>
                <w:lang w:bidi="ru-RU"/>
              </w:rPr>
              <w:t>увлечения/хоб</w:t>
            </w:r>
            <w:r>
              <w:rPr>
                <w:sz w:val="21"/>
                <w:szCs w:val="21"/>
                <w:lang w:bidi="ru-RU"/>
              </w:rPr>
              <w:t>б</w:t>
            </w:r>
            <w:r w:rsidR="00A66B39" w:rsidRPr="002E21BD">
              <w:rPr>
                <w:sz w:val="21"/>
                <w:szCs w:val="21"/>
                <w:lang w:bidi="ru-RU"/>
              </w:rPr>
              <w:t>и</w:t>
            </w:r>
          </w:p>
        </w:tc>
        <w:tc>
          <w:tcPr>
            <w:tcW w:w="7270" w:type="dxa"/>
          </w:tcPr>
          <w:p w:rsidR="00084ADA" w:rsidRPr="007E43C0" w:rsidRDefault="00084ADA" w:rsidP="007E43C0">
            <w:pPr>
              <w:rPr>
                <w:sz w:val="22"/>
              </w:rPr>
            </w:pPr>
            <w:r w:rsidRPr="007E43C0">
              <w:rPr>
                <w:sz w:val="22"/>
              </w:rPr>
              <w:t>плавание</w:t>
            </w:r>
            <w:r w:rsidR="00A66B39" w:rsidRPr="007E43C0">
              <w:rPr>
                <w:sz w:val="22"/>
              </w:rPr>
              <w:t xml:space="preserve"> </w:t>
            </w:r>
          </w:p>
          <w:p w:rsidR="00084ADA" w:rsidRPr="007E43C0" w:rsidRDefault="00084ADA" w:rsidP="007E43C0">
            <w:pPr>
              <w:rPr>
                <w:sz w:val="22"/>
              </w:rPr>
            </w:pPr>
            <w:r w:rsidRPr="007E43C0">
              <w:rPr>
                <w:sz w:val="22"/>
              </w:rPr>
              <w:t>йога</w:t>
            </w:r>
            <w:r w:rsidR="00A66B39" w:rsidRPr="007E43C0">
              <w:rPr>
                <w:sz w:val="22"/>
              </w:rPr>
              <w:t xml:space="preserve"> </w:t>
            </w:r>
          </w:p>
          <w:p w:rsidR="00085000" w:rsidRPr="007E43C0" w:rsidRDefault="00A66B39" w:rsidP="007E43C0">
            <w:pPr>
              <w:rPr>
                <w:sz w:val="22"/>
              </w:rPr>
            </w:pPr>
            <w:r w:rsidRPr="007E43C0">
              <w:rPr>
                <w:sz w:val="22"/>
              </w:rPr>
              <w:t>игра на скрипке</w:t>
            </w:r>
          </w:p>
          <w:p w:rsidR="00084ADA" w:rsidRPr="002E21BD" w:rsidRDefault="00084ADA" w:rsidP="0073465E">
            <w:pPr>
              <w:pStyle w:val="3"/>
              <w:outlineLvl w:val="2"/>
              <w:rPr>
                <w:sz w:val="21"/>
                <w:szCs w:val="21"/>
              </w:rPr>
            </w:pPr>
          </w:p>
        </w:tc>
      </w:tr>
    </w:tbl>
    <w:p w:rsidR="00085000" w:rsidRDefault="00085000"/>
    <w:sectPr w:rsidR="00085000" w:rsidSect="0073465E">
      <w:footerReference w:type="default" r:id="rId10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ED8" w:rsidRDefault="00476ED8">
      <w:pPr>
        <w:spacing w:after="0" w:line="240" w:lineRule="auto"/>
      </w:pPr>
      <w:r>
        <w:separator/>
      </w:r>
    </w:p>
  </w:endnote>
  <w:endnote w:type="continuationSeparator" w:id="0">
    <w:p w:rsidR="00476ED8" w:rsidRDefault="0047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000" w:rsidRDefault="00F53A57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</w:instrText>
    </w:r>
    <w:r>
      <w:rPr>
        <w:lang w:bidi="ru-RU"/>
      </w:rPr>
      <w:fldChar w:fldCharType="separate"/>
    </w:r>
    <w:r w:rsidR="007E43C0">
      <w:rPr>
        <w:noProof/>
        <w:lang w:bidi="ru-RU"/>
      </w:rPr>
      <w:t>2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ED8" w:rsidRDefault="00476ED8">
      <w:pPr>
        <w:spacing w:after="0" w:line="240" w:lineRule="auto"/>
      </w:pPr>
      <w:r>
        <w:separator/>
      </w:r>
    </w:p>
  </w:footnote>
  <w:footnote w:type="continuationSeparator" w:id="0">
    <w:p w:rsidR="00476ED8" w:rsidRDefault="0047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84DCD"/>
    <w:multiLevelType w:val="hybridMultilevel"/>
    <w:tmpl w:val="ED160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1DCA"/>
    <w:multiLevelType w:val="hybridMultilevel"/>
    <w:tmpl w:val="21AAE8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1384A"/>
    <w:multiLevelType w:val="hybridMultilevel"/>
    <w:tmpl w:val="56C661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32752"/>
    <w:multiLevelType w:val="hybridMultilevel"/>
    <w:tmpl w:val="4A5E589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93"/>
    <w:rsid w:val="000161A1"/>
    <w:rsid w:val="00084ADA"/>
    <w:rsid w:val="00085000"/>
    <w:rsid w:val="000F22BF"/>
    <w:rsid w:val="002E21BD"/>
    <w:rsid w:val="0037022D"/>
    <w:rsid w:val="00476ED8"/>
    <w:rsid w:val="00664628"/>
    <w:rsid w:val="0073465E"/>
    <w:rsid w:val="007E43C0"/>
    <w:rsid w:val="00A66B39"/>
    <w:rsid w:val="00BC0863"/>
    <w:rsid w:val="00BC3532"/>
    <w:rsid w:val="00D00451"/>
    <w:rsid w:val="00D277D7"/>
    <w:rsid w:val="00ED6FF4"/>
    <w:rsid w:val="00F22693"/>
    <w:rsid w:val="00F53A57"/>
    <w:rsid w:val="00F7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F9B1-4980-48A9-8280-B79CC091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ru-RU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b/>
      <w:bCs/>
      <w:caps/>
      <w:kern w:val="20"/>
    </w:rPr>
  </w:style>
  <w:style w:type="character" w:customStyle="1" w:styleId="20">
    <w:name w:val="Заголовок 2 Знак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Имя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a9"/>
    <w:uiPriority w:val="99"/>
    <w:unhideWhenUsed/>
    <w:qFormat/>
    <w:pPr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Pr>
      <w:b/>
      <w:bCs/>
      <w:caps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semiHidden/>
    <w:rPr>
      <w:i/>
      <w:iCs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table" w:styleId="11">
    <w:name w:val="Plain Table 1"/>
    <w:basedOn w:val="a1"/>
    <w:uiPriority w:val="41"/>
    <w:rsid w:val="00A66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ED6F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ED6F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0">
    <w:name w:val="List Paragraph"/>
    <w:basedOn w:val="a"/>
    <w:uiPriority w:val="34"/>
    <w:unhideWhenUsed/>
    <w:qFormat/>
    <w:rsid w:val="0008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90;&#1072;&#1085;&#1076;&#1072;&#1088;&#1090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F61350913462F95CEDBC24EDF2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BB464C-BF96-4DA7-8278-CC1ED9730F45}"/>
      </w:docPartPr>
      <w:docPartBody>
        <w:p w:rsidR="00461CA1" w:rsidRDefault="00AA6319">
          <w:pPr>
            <w:pStyle w:val="CD5F61350913462F95CEDBC24EDF28CE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19"/>
    <w:rsid w:val="00025006"/>
    <w:rsid w:val="00461CA1"/>
    <w:rsid w:val="00527AE6"/>
    <w:rsid w:val="00984ACB"/>
    <w:rsid w:val="00AA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5F61350913462F95CEDBC24EDF28CE">
    <w:name w:val="CD5F61350913462F95CEDBC24EDF28CE"/>
  </w:style>
  <w:style w:type="paragraph" w:customStyle="1" w:styleId="D5AB6F167ECC4300AC6DE4BB6CD831F8">
    <w:name w:val="D5AB6F167ECC4300AC6DE4BB6CD831F8"/>
  </w:style>
  <w:style w:type="paragraph" w:customStyle="1" w:styleId="ECCA80AA543F4EB0BF17C0870B6F6837">
    <w:name w:val="ECCA80AA543F4EB0BF17C0870B6F6837"/>
  </w:style>
  <w:style w:type="paragraph" w:customStyle="1" w:styleId="6CF3AE0FB49842719280AC0793B4E131">
    <w:name w:val="6CF3AE0FB49842719280AC0793B4E131"/>
  </w:style>
  <w:style w:type="paragraph" w:customStyle="1" w:styleId="EAC4B7C5C8D9404996879DBAA009217A">
    <w:name w:val="EAC4B7C5C8D9404996879DBAA009217A"/>
  </w:style>
  <w:style w:type="paragraph" w:customStyle="1" w:styleId="0238A25237D042FC954AF181D27FE501">
    <w:name w:val="0238A25237D042FC954AF181D27FE501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4B5392EBC1A416AA26FF8B0FB4A11C3">
    <w:name w:val="94B5392EBC1A416AA26FF8B0FB4A11C3"/>
  </w:style>
  <w:style w:type="character" w:styleId="a4">
    <w:name w:val="Strong"/>
    <w:basedOn w:val="a0"/>
    <w:uiPriority w:val="5"/>
    <w:qFormat/>
    <w:rPr>
      <w:b/>
      <w:bCs/>
    </w:rPr>
  </w:style>
  <w:style w:type="paragraph" w:customStyle="1" w:styleId="B5DC922252104D53815B702F6CE2328A">
    <w:name w:val="B5DC922252104D53815B702F6CE2328A"/>
  </w:style>
  <w:style w:type="paragraph" w:customStyle="1" w:styleId="D4E9B1DBE7434427BB9D516EA6AB23A3">
    <w:name w:val="D4E9B1DBE7434427BB9D516EA6AB23A3"/>
  </w:style>
  <w:style w:type="paragraph" w:customStyle="1" w:styleId="EC75CDC2E1BF47ACA970256EFB15C22F">
    <w:name w:val="EC75CDC2E1BF47ACA970256EFB15C22F"/>
  </w:style>
  <w:style w:type="paragraph" w:customStyle="1" w:styleId="306274266ECD414DB716D0457FDBA0FE">
    <w:name w:val="306274266ECD414DB716D0457FDBA0FE"/>
  </w:style>
  <w:style w:type="paragraph" w:customStyle="1" w:styleId="2062980127174528A9C7B6683FBD8A7E">
    <w:name w:val="2062980127174528A9C7B6683FBD8A7E"/>
  </w:style>
  <w:style w:type="paragraph" w:customStyle="1" w:styleId="7BD7321BE4ED4579AB82186E96990DF0">
    <w:name w:val="7BD7321BE4ED4579AB82186E96990DF0"/>
  </w:style>
  <w:style w:type="paragraph" w:customStyle="1" w:styleId="E8B837A63CC34922832B60B412F9AC61">
    <w:name w:val="E8B837A63CC34922832B60B412F9AC61"/>
  </w:style>
  <w:style w:type="paragraph" w:customStyle="1" w:styleId="A6F96AA38882485EAF8A9720FD44EF17">
    <w:name w:val="A6F96AA38882485EAF8A9720FD44EF17"/>
  </w:style>
  <w:style w:type="paragraph" w:customStyle="1" w:styleId="7DFDDD1FC3AD4A669B4B0EFF29322CDD">
    <w:name w:val="7DFDDD1FC3AD4A669B4B0EFF29322CDD"/>
  </w:style>
  <w:style w:type="paragraph" w:customStyle="1" w:styleId="D39C97B616DC44D58341E719EEC447EF">
    <w:name w:val="D39C97B616DC44D58341E719EEC447EF"/>
  </w:style>
  <w:style w:type="paragraph" w:customStyle="1" w:styleId="98369F04BDB34E7995B1B574903EE58E">
    <w:name w:val="98369F04BDB34E7995B1B574903EE58E"/>
  </w:style>
  <w:style w:type="paragraph" w:customStyle="1" w:styleId="B5BD8167877A4ACFAB99CE52292DC4A1">
    <w:name w:val="B5BD8167877A4ACFAB99CE52292DC4A1"/>
  </w:style>
  <w:style w:type="paragraph" w:customStyle="1" w:styleId="EB1D88D2822E45BC9F532A04A7C2567F">
    <w:name w:val="EB1D88D2822E45BC9F532A04A7C2567F"/>
  </w:style>
  <w:style w:type="paragraph" w:customStyle="1" w:styleId="721F92FF2DC44E1E85508081CB9899DC">
    <w:name w:val="721F92FF2DC44E1E85508081CB9899DC"/>
  </w:style>
  <w:style w:type="paragraph" w:customStyle="1" w:styleId="BB14902B050D4451BB0C67F971A9BA53">
    <w:name w:val="BB14902B050D4451BB0C67F971A9BA53"/>
  </w:style>
  <w:style w:type="paragraph" w:customStyle="1" w:styleId="93471FC92EEF4E15B8AD6ADAD67CB3D8">
    <w:name w:val="93471FC92EEF4E15B8AD6ADAD67CB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F445F-469D-47B1-B5E1-1E431D1C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Стандартное резюме.dotx</Template>
  <TotalTime>73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Луканова софья дмитриевна</dc:creator>
  <cp:keywords/>
  <dc:description/>
  <cp:lastModifiedBy>имя фамилия</cp:lastModifiedBy>
  <cp:revision>6</cp:revision>
  <cp:lastPrinted>2018-02-02T17:07:00Z</cp:lastPrinted>
  <dcterms:created xsi:type="dcterms:W3CDTF">2018-02-02T15:45:00Z</dcterms:created>
  <dcterms:modified xsi:type="dcterms:W3CDTF">2018-02-02T17:18:00Z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